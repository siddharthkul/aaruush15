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B5" w:rsidRPr="00EC7DB5" w:rsidRDefault="00EC7DB5" w:rsidP="00EC7DB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7DB5">
        <w:rPr>
          <w:rFonts w:ascii="Times New Roman" w:hAnsi="Times New Roman" w:cs="Times New Roman"/>
          <w:b/>
          <w:sz w:val="36"/>
          <w:szCs w:val="36"/>
          <w:u w:val="single"/>
        </w:rPr>
        <w:t>Team Description Paper</w:t>
      </w:r>
    </w:p>
    <w:p w:rsidR="00EC7DB5" w:rsidRDefault="00EC7DB5" w:rsidP="00EC7DB5">
      <w:pPr>
        <w:jc w:val="center"/>
        <w:rPr>
          <w:sz w:val="32"/>
          <w:szCs w:val="32"/>
        </w:rPr>
      </w:pPr>
    </w:p>
    <w:p w:rsidR="00EC7DB5" w:rsidRPr="001B28D6" w:rsidRDefault="00EC7DB5" w:rsidP="00EC7DB5">
      <w:pPr>
        <w:jc w:val="center"/>
        <w:rPr>
          <w:sz w:val="32"/>
          <w:szCs w:val="32"/>
        </w:rPr>
      </w:pPr>
    </w:p>
    <w:p w:rsidR="00EC7DB5" w:rsidRPr="00697118" w:rsidRDefault="00EC7DB5" w:rsidP="00EC7D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7118">
        <w:rPr>
          <w:rFonts w:ascii="Times New Roman" w:hAnsi="Times New Roman" w:cs="Times New Roman"/>
          <w:b/>
          <w:sz w:val="32"/>
          <w:szCs w:val="32"/>
        </w:rPr>
        <w:t>Team Name:</w:t>
      </w:r>
    </w:p>
    <w:p w:rsidR="00EC7DB5" w:rsidRDefault="00EC7DB5" w:rsidP="00EC7D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DB5" w:rsidRPr="001B28D6" w:rsidRDefault="00EC7DB5" w:rsidP="00EC7D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DB5" w:rsidRPr="005C5077" w:rsidRDefault="00EC7DB5" w:rsidP="00EC7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>Team Details:</w:t>
      </w:r>
    </w:p>
    <w:p w:rsidR="00EC7DB5" w:rsidRPr="00EC7DB5" w:rsidRDefault="00EC7DB5" w:rsidP="00EC7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8" w:type="dxa"/>
        <w:jc w:val="center"/>
        <w:tblLook w:val="04A0" w:firstRow="1" w:lastRow="0" w:firstColumn="1" w:lastColumn="0" w:noHBand="0" w:noVBand="1"/>
      </w:tblPr>
      <w:tblGrid>
        <w:gridCol w:w="2006"/>
        <w:gridCol w:w="1559"/>
        <w:gridCol w:w="1673"/>
        <w:gridCol w:w="1800"/>
        <w:gridCol w:w="1800"/>
        <w:gridCol w:w="1800"/>
      </w:tblGrid>
      <w:tr w:rsidR="00EC7DB5" w:rsidRPr="00627C28" w:rsidTr="001E5309">
        <w:trPr>
          <w:jc w:val="center"/>
        </w:trPr>
        <w:tc>
          <w:tcPr>
            <w:tcW w:w="2006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559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Team Member  1</w:t>
            </w:r>
          </w:p>
        </w:tc>
        <w:tc>
          <w:tcPr>
            <w:tcW w:w="1673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 xml:space="preserve">Team Member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C7DB5" w:rsidRPr="00627C28" w:rsidTr="001E5309">
        <w:trPr>
          <w:jc w:val="center"/>
        </w:trPr>
        <w:tc>
          <w:tcPr>
            <w:tcW w:w="2006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1E5309">
        <w:trPr>
          <w:jc w:val="center"/>
        </w:trPr>
        <w:tc>
          <w:tcPr>
            <w:tcW w:w="2006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559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1E5309">
        <w:trPr>
          <w:jc w:val="center"/>
        </w:trPr>
        <w:tc>
          <w:tcPr>
            <w:tcW w:w="2006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559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1E5309">
        <w:trPr>
          <w:jc w:val="center"/>
        </w:trPr>
        <w:tc>
          <w:tcPr>
            <w:tcW w:w="2006" w:type="dxa"/>
          </w:tcPr>
          <w:p w:rsidR="00EC7DB5" w:rsidRPr="00627C28" w:rsidRDefault="00EC7DB5" w:rsidP="006D75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1559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>Specifications of the Robot:</w:t>
      </w:r>
    </w:p>
    <w:p w:rsidR="00EC7DB5" w:rsidRPr="00EC7DB5" w:rsidRDefault="00EC7DB5" w:rsidP="00EC7D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7DB5" w:rsidRPr="00627C28" w:rsidTr="006D7509">
        <w:tc>
          <w:tcPr>
            <w:tcW w:w="4788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4788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6D7509">
        <w:tc>
          <w:tcPr>
            <w:tcW w:w="4788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788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DB5" w:rsidRPr="00627C28" w:rsidTr="006D7509">
        <w:tc>
          <w:tcPr>
            <w:tcW w:w="4788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C28">
              <w:rPr>
                <w:rFonts w:ascii="Times New Roman" w:hAnsi="Times New Roman" w:cs="Times New Roman"/>
                <w:sz w:val="24"/>
                <w:szCs w:val="24"/>
              </w:rPr>
              <w:t>Wired/Wireless</w:t>
            </w:r>
          </w:p>
        </w:tc>
        <w:tc>
          <w:tcPr>
            <w:tcW w:w="4788" w:type="dxa"/>
          </w:tcPr>
          <w:p w:rsidR="00EC7DB5" w:rsidRPr="00627C28" w:rsidRDefault="00EC7DB5" w:rsidP="006D7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 xml:space="preserve">      3. Give a detailed description of the attacking mechanism of your robot:</w:t>
      </w: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ind w:left="426" w:firstLine="142"/>
        <w:rPr>
          <w:rFonts w:ascii="Times New Roman" w:hAnsi="Times New Roman" w:cs="Times New Roman"/>
          <w:b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tabs>
          <w:tab w:val="left" w:pos="284"/>
        </w:tabs>
        <w:ind w:left="426" w:hanging="142"/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 xml:space="preserve"> 4. Give a brief description of the defense mechanism of your robot:</w:t>
      </w: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5. Mention about the Locomotion of you robot:</w:t>
      </w: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 xml:space="preserve">      6.  Brief about the power source used on your robot:</w:t>
      </w: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ind w:left="426" w:hanging="284"/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 xml:space="preserve">    7. Attach Pictures, drawings (if any) of your robot (optional):</w:t>
      </w: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627C28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Default="00EC7DB5" w:rsidP="00EC7DB5">
      <w:pPr>
        <w:rPr>
          <w:rFonts w:ascii="Times New Roman" w:hAnsi="Times New Roman" w:cs="Times New Roman"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</w:p>
    <w:p w:rsidR="00EC7DB5" w:rsidRPr="005C5077" w:rsidRDefault="00EC7DB5" w:rsidP="00EC7DB5">
      <w:pPr>
        <w:rPr>
          <w:rFonts w:ascii="Times New Roman" w:hAnsi="Times New Roman" w:cs="Times New Roman"/>
          <w:b/>
          <w:sz w:val="24"/>
          <w:szCs w:val="24"/>
        </w:rPr>
      </w:pPr>
      <w:r w:rsidRPr="005C5077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 xml:space="preserve">TDP’s are to be submitted in the .pdf format. 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>Files are to be named as teamname_robowars.pdf.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 xml:space="preserve">All the TDP’s are to be mailed to </w:t>
      </w:r>
      <w:r w:rsidR="005C5077">
        <w:rPr>
          <w:rFonts w:ascii="Times New Roman" w:hAnsi="Times New Roman" w:cs="Times New Roman"/>
          <w:sz w:val="24"/>
          <w:szCs w:val="24"/>
        </w:rPr>
        <w:t>championship@aaruush.net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 xml:space="preserve">Please make your answers as clear as possible. </w:t>
      </w:r>
    </w:p>
    <w:p w:rsidR="00EC7DB5" w:rsidRPr="00627C28" w:rsidRDefault="00EC7DB5" w:rsidP="00EC7DB5">
      <w:pPr>
        <w:pStyle w:val="ListParagraph"/>
        <w:numPr>
          <w:ilvl w:val="0"/>
          <w:numId w:val="3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627C28">
        <w:rPr>
          <w:rFonts w:ascii="Times New Roman" w:hAnsi="Times New Roman" w:cs="Times New Roman"/>
          <w:sz w:val="24"/>
          <w:szCs w:val="24"/>
        </w:rPr>
        <w:t>All TDP</w:t>
      </w:r>
      <w:r w:rsidR="005C5077">
        <w:rPr>
          <w:rFonts w:ascii="Times New Roman" w:hAnsi="Times New Roman" w:cs="Times New Roman"/>
          <w:sz w:val="24"/>
          <w:szCs w:val="24"/>
        </w:rPr>
        <w:t>’s are t</w:t>
      </w:r>
      <w:r w:rsidR="0093524C">
        <w:rPr>
          <w:rFonts w:ascii="Times New Roman" w:hAnsi="Times New Roman" w:cs="Times New Roman"/>
          <w:sz w:val="24"/>
          <w:szCs w:val="24"/>
        </w:rPr>
        <w:t>o be submitted before  August 20</w:t>
      </w:r>
      <w:bookmarkStart w:id="0" w:name="_GoBack"/>
      <w:bookmarkEnd w:id="0"/>
    </w:p>
    <w:sectPr w:rsidR="00EC7DB5" w:rsidRPr="00627C28" w:rsidSect="00274A86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584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7F7" w:rsidRDefault="00B837F7" w:rsidP="00B51DEC">
      <w:r>
        <w:separator/>
      </w:r>
    </w:p>
  </w:endnote>
  <w:endnote w:type="continuationSeparator" w:id="0">
    <w:p w:rsidR="00B837F7" w:rsidRDefault="00B837F7" w:rsidP="00B5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D9A" w:rsidRDefault="006D5D9A" w:rsidP="006D5D9A">
    <w:pPr>
      <w:pStyle w:val="Footer"/>
      <w:tabs>
        <w:tab w:val="clear" w:pos="4680"/>
        <w:tab w:val="clear" w:pos="9360"/>
        <w:tab w:val="left" w:pos="94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7F7" w:rsidRDefault="00B837F7" w:rsidP="00B51DEC">
      <w:r>
        <w:separator/>
      </w:r>
    </w:p>
  </w:footnote>
  <w:footnote w:type="continuationSeparator" w:id="0">
    <w:p w:rsidR="00B837F7" w:rsidRDefault="00B837F7" w:rsidP="00B51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C" w:rsidRDefault="00B83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6751" o:spid="_x0000_s2053" type="#_x0000_t75" style="position:absolute;margin-left:0;margin-top:0;width:595.25pt;height:422.25pt;z-index:-251657216;mso-position-horizontal:center;mso-position-horizontal-relative:margin;mso-position-vertical:center;mso-position-vertical-relative:margin" o:allowincell="f">
          <v:imagedata r:id="rId1" o:title="aaruus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C" w:rsidRDefault="00994E77" w:rsidP="006D5D9A">
    <w:pPr>
      <w:pStyle w:val="Header"/>
      <w:tabs>
        <w:tab w:val="clear" w:pos="4680"/>
        <w:tab w:val="clear" w:pos="9360"/>
        <w:tab w:val="left" w:pos="1275"/>
      </w:tabs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737A9B78" wp14:editId="41AB2FF9">
          <wp:simplePos x="0" y="0"/>
          <wp:positionH relativeFrom="column">
            <wp:posOffset>-676275</wp:posOffset>
          </wp:positionH>
          <wp:positionV relativeFrom="page">
            <wp:posOffset>-123825</wp:posOffset>
          </wp:positionV>
          <wp:extent cx="7572375" cy="1070610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a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070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7F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6752" o:spid="_x0000_s2054" type="#_x0000_t75" style="position:absolute;margin-left:0;margin-top:0;width:595.25pt;height:422.25pt;z-index:-251656192;mso-position-horizontal:center;mso-position-horizontal-relative:margin;mso-position-vertical:center;mso-position-vertical-relative:margin" o:allowincell="f">
          <v:imagedata r:id="rId2" o:title="aaruus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C" w:rsidRDefault="00B837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96750" o:spid="_x0000_s2052" type="#_x0000_t75" style="position:absolute;margin-left:0;margin-top:0;width:595.25pt;height:422.25pt;z-index:-251658240;mso-position-horizontal:center;mso-position-horizontal-relative:margin;mso-position-vertical:center;mso-position-vertical-relative:margin" o:allowincell="f">
          <v:imagedata r:id="rId1" o:title="aaruus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35A"/>
    <w:multiLevelType w:val="hybridMultilevel"/>
    <w:tmpl w:val="13C4B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F5760"/>
    <w:multiLevelType w:val="hybridMultilevel"/>
    <w:tmpl w:val="69D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1287"/>
    <w:multiLevelType w:val="hybridMultilevel"/>
    <w:tmpl w:val="EDE86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6C31"/>
    <w:multiLevelType w:val="hybridMultilevel"/>
    <w:tmpl w:val="AE6E4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AC"/>
    <w:rsid w:val="000017CF"/>
    <w:rsid w:val="00060A69"/>
    <w:rsid w:val="00061DAC"/>
    <w:rsid w:val="000940EA"/>
    <w:rsid w:val="00101604"/>
    <w:rsid w:val="00103249"/>
    <w:rsid w:val="001E5309"/>
    <w:rsid w:val="00274A86"/>
    <w:rsid w:val="00294866"/>
    <w:rsid w:val="002E2A62"/>
    <w:rsid w:val="003400FB"/>
    <w:rsid w:val="00382FDA"/>
    <w:rsid w:val="003E32BB"/>
    <w:rsid w:val="005C5077"/>
    <w:rsid w:val="00621294"/>
    <w:rsid w:val="00653399"/>
    <w:rsid w:val="00697118"/>
    <w:rsid w:val="006D5D9A"/>
    <w:rsid w:val="0078297B"/>
    <w:rsid w:val="007854C5"/>
    <w:rsid w:val="007B4005"/>
    <w:rsid w:val="0093524C"/>
    <w:rsid w:val="009353AD"/>
    <w:rsid w:val="00994E77"/>
    <w:rsid w:val="009E5E13"/>
    <w:rsid w:val="009E63D0"/>
    <w:rsid w:val="009E7F83"/>
    <w:rsid w:val="009F7E7E"/>
    <w:rsid w:val="00A0480D"/>
    <w:rsid w:val="00A221E5"/>
    <w:rsid w:val="00A2417D"/>
    <w:rsid w:val="00A356E2"/>
    <w:rsid w:val="00B27136"/>
    <w:rsid w:val="00B42A91"/>
    <w:rsid w:val="00B51DEC"/>
    <w:rsid w:val="00B837F7"/>
    <w:rsid w:val="00C65D32"/>
    <w:rsid w:val="00C733A3"/>
    <w:rsid w:val="00D00C65"/>
    <w:rsid w:val="00EC7DB5"/>
    <w:rsid w:val="00F2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DEC"/>
  </w:style>
  <w:style w:type="paragraph" w:styleId="Footer">
    <w:name w:val="footer"/>
    <w:basedOn w:val="Normal"/>
    <w:link w:val="FooterChar"/>
    <w:uiPriority w:val="99"/>
    <w:unhideWhenUsed/>
    <w:rsid w:val="00B51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DEC"/>
  </w:style>
  <w:style w:type="table" w:styleId="TableGrid">
    <w:name w:val="Table Grid"/>
    <w:basedOn w:val="TableNormal"/>
    <w:uiPriority w:val="59"/>
    <w:rsid w:val="00F24E0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E08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F24E08"/>
  </w:style>
  <w:style w:type="character" w:customStyle="1" w:styleId="apple-converted-space">
    <w:name w:val="apple-converted-space"/>
    <w:basedOn w:val="DefaultParagraphFont"/>
    <w:rsid w:val="00F24E08"/>
  </w:style>
  <w:style w:type="paragraph" w:styleId="ListParagraph">
    <w:name w:val="List Paragraph"/>
    <w:basedOn w:val="Normal"/>
    <w:uiPriority w:val="34"/>
    <w:qFormat/>
    <w:rsid w:val="00F24E0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F24E0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DEC"/>
  </w:style>
  <w:style w:type="paragraph" w:styleId="Footer">
    <w:name w:val="footer"/>
    <w:basedOn w:val="Normal"/>
    <w:link w:val="FooterChar"/>
    <w:uiPriority w:val="99"/>
    <w:unhideWhenUsed/>
    <w:rsid w:val="00B51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DEC"/>
  </w:style>
  <w:style w:type="table" w:styleId="TableGrid">
    <w:name w:val="Table Grid"/>
    <w:basedOn w:val="TableNormal"/>
    <w:uiPriority w:val="59"/>
    <w:rsid w:val="00F24E0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E08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F24E08"/>
  </w:style>
  <w:style w:type="character" w:customStyle="1" w:styleId="apple-converted-space">
    <w:name w:val="apple-converted-space"/>
    <w:basedOn w:val="DefaultParagraphFont"/>
    <w:rsid w:val="00F24E08"/>
  </w:style>
  <w:style w:type="paragraph" w:styleId="ListParagraph">
    <w:name w:val="List Paragraph"/>
    <w:basedOn w:val="Normal"/>
    <w:uiPriority w:val="34"/>
    <w:qFormat/>
    <w:rsid w:val="00F24E0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F24E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k%20Agarwal\Documents\Custom%20Office%20Templates\a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39A1-3E69-44DB-B4EA-93769749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a15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Agarwal</dc:creator>
  <cp:lastModifiedBy>Shenbaga Raj K</cp:lastModifiedBy>
  <cp:revision>3</cp:revision>
  <dcterms:created xsi:type="dcterms:W3CDTF">2015-07-29T16:33:00Z</dcterms:created>
  <dcterms:modified xsi:type="dcterms:W3CDTF">2015-07-29T16:46:00Z</dcterms:modified>
</cp:coreProperties>
</file>