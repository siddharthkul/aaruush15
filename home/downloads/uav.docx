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DB5" w:rsidRPr="00EC7DB5" w:rsidRDefault="00EC7DB5" w:rsidP="00EC7DB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7DB5">
        <w:rPr>
          <w:rFonts w:ascii="Times New Roman" w:hAnsi="Times New Roman" w:cs="Times New Roman"/>
          <w:b/>
          <w:sz w:val="36"/>
          <w:szCs w:val="36"/>
          <w:u w:val="single"/>
        </w:rPr>
        <w:t>Team Description Paper</w:t>
      </w:r>
    </w:p>
    <w:p w:rsidR="00EC7DB5" w:rsidRDefault="00EC7DB5" w:rsidP="00EC7DB5">
      <w:pPr>
        <w:jc w:val="center"/>
        <w:rPr>
          <w:sz w:val="32"/>
          <w:szCs w:val="32"/>
        </w:rPr>
      </w:pPr>
    </w:p>
    <w:p w:rsidR="00EC7DB5" w:rsidRPr="001B28D6" w:rsidRDefault="00EC7DB5" w:rsidP="00EC7DB5">
      <w:pPr>
        <w:jc w:val="center"/>
        <w:rPr>
          <w:sz w:val="32"/>
          <w:szCs w:val="32"/>
        </w:rPr>
      </w:pPr>
    </w:p>
    <w:p w:rsidR="00EC7DB5" w:rsidRDefault="00EC7DB5" w:rsidP="00EC7DB5">
      <w:pPr>
        <w:jc w:val="center"/>
        <w:rPr>
          <w:rFonts w:ascii="Times New Roman" w:hAnsi="Times New Roman" w:cs="Times New Roman"/>
          <w:sz w:val="32"/>
          <w:szCs w:val="32"/>
        </w:rPr>
      </w:pPr>
      <w:r w:rsidRPr="001B28D6">
        <w:rPr>
          <w:rFonts w:ascii="Times New Roman" w:hAnsi="Times New Roman" w:cs="Times New Roman"/>
          <w:sz w:val="32"/>
          <w:szCs w:val="32"/>
        </w:rPr>
        <w:t>Team Name:</w:t>
      </w:r>
    </w:p>
    <w:p w:rsidR="00EC7DB5" w:rsidRDefault="00EC7DB5" w:rsidP="00EC7D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7DB5" w:rsidRPr="001B28D6" w:rsidRDefault="00EC7DB5" w:rsidP="00EC7D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7DB5" w:rsidRPr="005C5077" w:rsidRDefault="00EC7DB5" w:rsidP="00EC7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C5077">
        <w:rPr>
          <w:rFonts w:ascii="Times New Roman" w:hAnsi="Times New Roman" w:cs="Times New Roman"/>
          <w:b/>
          <w:sz w:val="24"/>
          <w:szCs w:val="24"/>
        </w:rPr>
        <w:t>Team Details:</w:t>
      </w:r>
    </w:p>
    <w:p w:rsidR="00EC7DB5" w:rsidRPr="00EC7DB5" w:rsidRDefault="00EC7DB5" w:rsidP="00EC7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38" w:type="dxa"/>
        <w:jc w:val="center"/>
        <w:tblLook w:val="04A0"/>
      </w:tblPr>
      <w:tblGrid>
        <w:gridCol w:w="1573"/>
        <w:gridCol w:w="1865"/>
        <w:gridCol w:w="1800"/>
        <w:gridCol w:w="1800"/>
        <w:gridCol w:w="1800"/>
        <w:gridCol w:w="1800"/>
      </w:tblGrid>
      <w:tr w:rsidR="00EC7DB5" w:rsidRPr="00627C28" w:rsidTr="006D7509">
        <w:trPr>
          <w:jc w:val="center"/>
        </w:trPr>
        <w:tc>
          <w:tcPr>
            <w:tcW w:w="1573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413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413C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5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Team Member  1</w:t>
            </w:r>
          </w:p>
        </w:tc>
        <w:tc>
          <w:tcPr>
            <w:tcW w:w="1800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 xml:space="preserve">Team Member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 xml:space="preserve">Team Member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 xml:space="preserve">Team Member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 xml:space="preserve">Team Member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C7DB5" w:rsidRPr="00627C28" w:rsidTr="006D7509">
        <w:trPr>
          <w:jc w:val="center"/>
        </w:trPr>
        <w:tc>
          <w:tcPr>
            <w:tcW w:w="1573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65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DB5" w:rsidRPr="00627C28" w:rsidTr="006D7509">
        <w:trPr>
          <w:jc w:val="center"/>
        </w:trPr>
        <w:tc>
          <w:tcPr>
            <w:tcW w:w="1573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865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DB5" w:rsidRPr="00627C28" w:rsidTr="006D7509">
        <w:trPr>
          <w:jc w:val="center"/>
        </w:trPr>
        <w:tc>
          <w:tcPr>
            <w:tcW w:w="1573" w:type="dxa"/>
          </w:tcPr>
          <w:p w:rsidR="00EC7DB5" w:rsidRPr="00627C28" w:rsidRDefault="00413C01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Ph.</w:t>
            </w:r>
            <w:r w:rsidR="00EC7DB5" w:rsidRPr="00627C28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865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DB5" w:rsidRPr="00627C28" w:rsidTr="006D7509">
        <w:trPr>
          <w:jc w:val="center"/>
        </w:trPr>
        <w:tc>
          <w:tcPr>
            <w:tcW w:w="1573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 w:rsidR="00413C0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65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5C5077" w:rsidRDefault="008E691F" w:rsidP="00EC7D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2.Give a detailed description of the Quad copter:</w:t>
      </w: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Pr="005C5077" w:rsidRDefault="00EC7DB5" w:rsidP="00EC7DB5">
      <w:pPr>
        <w:ind w:left="426" w:firstLine="142"/>
        <w:rPr>
          <w:rFonts w:ascii="Times New Roman" w:hAnsi="Times New Roman" w:cs="Times New Roman"/>
          <w:b/>
          <w:sz w:val="24"/>
          <w:szCs w:val="24"/>
        </w:rPr>
      </w:pP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762BDE" w:rsidRDefault="00762BDE" w:rsidP="00EC7DB5">
      <w:pPr>
        <w:rPr>
          <w:rFonts w:ascii="Times New Roman" w:hAnsi="Times New Roman" w:cs="Times New Roman"/>
          <w:sz w:val="24"/>
          <w:szCs w:val="24"/>
        </w:rPr>
      </w:pPr>
    </w:p>
    <w:p w:rsidR="00762BDE" w:rsidRDefault="00762BDE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5C5077" w:rsidRDefault="008E691F" w:rsidP="00EC7DB5">
      <w:pPr>
        <w:ind w:left="426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3</w:t>
      </w:r>
      <w:r w:rsidR="00EC7DB5" w:rsidRPr="005C5077">
        <w:rPr>
          <w:rFonts w:ascii="Times New Roman" w:hAnsi="Times New Roman" w:cs="Times New Roman"/>
          <w:b/>
          <w:sz w:val="24"/>
          <w:szCs w:val="24"/>
        </w:rPr>
        <w:t>. Attach Pictures</w:t>
      </w:r>
      <w:r w:rsidR="00413C01">
        <w:rPr>
          <w:rFonts w:ascii="Times New Roman" w:hAnsi="Times New Roman" w:cs="Times New Roman"/>
          <w:b/>
          <w:sz w:val="24"/>
          <w:szCs w:val="24"/>
        </w:rPr>
        <w:t xml:space="preserve"> or</w:t>
      </w:r>
      <w:r w:rsidR="00EC7DB5" w:rsidRPr="005C5077">
        <w:rPr>
          <w:rFonts w:ascii="Times New Roman" w:hAnsi="Times New Roman" w:cs="Times New Roman"/>
          <w:b/>
          <w:sz w:val="24"/>
          <w:szCs w:val="24"/>
        </w:rPr>
        <w:t xml:space="preserve"> drawings (if any) of </w:t>
      </w:r>
      <w:r>
        <w:rPr>
          <w:rFonts w:ascii="Times New Roman" w:hAnsi="Times New Roman" w:cs="Times New Roman"/>
          <w:b/>
          <w:sz w:val="24"/>
          <w:szCs w:val="24"/>
        </w:rPr>
        <w:t>the Quad copter</w:t>
      </w:r>
      <w:r w:rsidR="00EC7DB5" w:rsidRPr="005C5077">
        <w:rPr>
          <w:rFonts w:ascii="Times New Roman" w:hAnsi="Times New Roman" w:cs="Times New Roman"/>
          <w:b/>
          <w:sz w:val="24"/>
          <w:szCs w:val="24"/>
        </w:rPr>
        <w:t xml:space="preserve"> (optional):</w:t>
      </w: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  <w:r w:rsidRPr="005C5077">
        <w:rPr>
          <w:rFonts w:ascii="Times New Roman" w:hAnsi="Times New Roman" w:cs="Times New Roman"/>
          <w:b/>
          <w:sz w:val="24"/>
          <w:szCs w:val="24"/>
        </w:rPr>
        <w:t xml:space="preserve">NOTE: </w:t>
      </w:r>
    </w:p>
    <w:p w:rsidR="00EC7DB5" w:rsidRPr="00627C28" w:rsidRDefault="00EC7DB5" w:rsidP="00EC7DB5">
      <w:pPr>
        <w:pStyle w:val="ListParagraph"/>
        <w:numPr>
          <w:ilvl w:val="0"/>
          <w:numId w:val="3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627C28">
        <w:rPr>
          <w:rFonts w:ascii="Times New Roman" w:hAnsi="Times New Roman" w:cs="Times New Roman"/>
          <w:sz w:val="24"/>
          <w:szCs w:val="24"/>
        </w:rPr>
        <w:t xml:space="preserve">TDP’s are to be submitted in the .pdf format. </w:t>
      </w:r>
    </w:p>
    <w:p w:rsidR="00EC7DB5" w:rsidRPr="00627C28" w:rsidRDefault="00EC7DB5" w:rsidP="00EC7DB5">
      <w:pPr>
        <w:pStyle w:val="ListParagraph"/>
        <w:numPr>
          <w:ilvl w:val="0"/>
          <w:numId w:val="3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627C28">
        <w:rPr>
          <w:rFonts w:ascii="Times New Roman" w:hAnsi="Times New Roman" w:cs="Times New Roman"/>
          <w:sz w:val="24"/>
          <w:szCs w:val="24"/>
        </w:rPr>
        <w:t xml:space="preserve">Files are </w:t>
      </w:r>
      <w:r w:rsidR="00413C01">
        <w:rPr>
          <w:rFonts w:ascii="Times New Roman" w:hAnsi="Times New Roman" w:cs="Times New Roman"/>
          <w:sz w:val="24"/>
          <w:szCs w:val="24"/>
        </w:rPr>
        <w:t>to be named as teamname_Quadcopter</w:t>
      </w:r>
      <w:r w:rsidRPr="00627C28">
        <w:rPr>
          <w:rFonts w:ascii="Times New Roman" w:hAnsi="Times New Roman" w:cs="Times New Roman"/>
          <w:sz w:val="24"/>
          <w:szCs w:val="24"/>
        </w:rPr>
        <w:t>.pdf.</w:t>
      </w:r>
    </w:p>
    <w:p w:rsidR="00EC7DB5" w:rsidRPr="00627C28" w:rsidRDefault="00EC7DB5" w:rsidP="00EC7DB5">
      <w:pPr>
        <w:pStyle w:val="ListParagraph"/>
        <w:numPr>
          <w:ilvl w:val="0"/>
          <w:numId w:val="3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627C28">
        <w:rPr>
          <w:rFonts w:ascii="Times New Roman" w:hAnsi="Times New Roman" w:cs="Times New Roman"/>
          <w:sz w:val="24"/>
          <w:szCs w:val="24"/>
        </w:rPr>
        <w:t xml:space="preserve">All the TDP’s are to be mailed to </w:t>
      </w:r>
      <w:r w:rsidR="005C5077">
        <w:rPr>
          <w:rFonts w:ascii="Times New Roman" w:hAnsi="Times New Roman" w:cs="Times New Roman"/>
          <w:sz w:val="24"/>
          <w:szCs w:val="24"/>
        </w:rPr>
        <w:t>championship@aaruush.net</w:t>
      </w:r>
      <w:r w:rsidR="00413C01">
        <w:rPr>
          <w:rFonts w:ascii="Times New Roman" w:hAnsi="Times New Roman" w:cs="Times New Roman"/>
          <w:sz w:val="24"/>
          <w:szCs w:val="24"/>
        </w:rPr>
        <w:t>.</w:t>
      </w:r>
    </w:p>
    <w:p w:rsidR="00EC7DB5" w:rsidRPr="00627C28" w:rsidRDefault="00413C01" w:rsidP="00EC7DB5">
      <w:pPr>
        <w:pStyle w:val="ListParagraph"/>
        <w:numPr>
          <w:ilvl w:val="0"/>
          <w:numId w:val="3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make your description</w:t>
      </w:r>
      <w:r w:rsidR="00EC7DB5" w:rsidRPr="00627C28">
        <w:rPr>
          <w:rFonts w:ascii="Times New Roman" w:hAnsi="Times New Roman" w:cs="Times New Roman"/>
          <w:sz w:val="24"/>
          <w:szCs w:val="24"/>
        </w:rPr>
        <w:t xml:space="preserve"> as clear as possible. </w:t>
      </w:r>
    </w:p>
    <w:p w:rsidR="00EC7DB5" w:rsidRPr="00627C28" w:rsidRDefault="00EC7DB5" w:rsidP="00EC7DB5">
      <w:pPr>
        <w:pStyle w:val="ListParagraph"/>
        <w:numPr>
          <w:ilvl w:val="0"/>
          <w:numId w:val="3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627C28">
        <w:rPr>
          <w:rFonts w:ascii="Times New Roman" w:hAnsi="Times New Roman" w:cs="Times New Roman"/>
          <w:sz w:val="24"/>
          <w:szCs w:val="24"/>
        </w:rPr>
        <w:t>All TDP</w:t>
      </w:r>
      <w:r w:rsidR="005C5077">
        <w:rPr>
          <w:rFonts w:ascii="Times New Roman" w:hAnsi="Times New Roman" w:cs="Times New Roman"/>
          <w:sz w:val="24"/>
          <w:szCs w:val="24"/>
        </w:rPr>
        <w:t>’s are to be submitted before  August 15</w:t>
      </w:r>
      <w:r w:rsidR="00413C01">
        <w:rPr>
          <w:rFonts w:ascii="Times New Roman" w:hAnsi="Times New Roman" w:cs="Times New Roman"/>
          <w:sz w:val="24"/>
          <w:szCs w:val="24"/>
        </w:rPr>
        <w:t>.</w:t>
      </w:r>
    </w:p>
    <w:sectPr w:rsidR="00EC7DB5" w:rsidRPr="00627C28" w:rsidSect="00274A86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584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232" w:rsidRDefault="00187232" w:rsidP="00B51DEC">
      <w:r>
        <w:separator/>
      </w:r>
    </w:p>
  </w:endnote>
  <w:endnote w:type="continuationSeparator" w:id="0">
    <w:p w:rsidR="00187232" w:rsidRDefault="00187232" w:rsidP="00B51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D9A" w:rsidRDefault="006D5D9A" w:rsidP="006D5D9A">
    <w:pPr>
      <w:pStyle w:val="Footer"/>
      <w:tabs>
        <w:tab w:val="clear" w:pos="4680"/>
        <w:tab w:val="clear" w:pos="9360"/>
        <w:tab w:val="left" w:pos="94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232" w:rsidRDefault="00187232" w:rsidP="00B51DEC">
      <w:r>
        <w:separator/>
      </w:r>
    </w:p>
  </w:footnote>
  <w:footnote w:type="continuationSeparator" w:id="0">
    <w:p w:rsidR="00187232" w:rsidRDefault="00187232" w:rsidP="00B51D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EC" w:rsidRDefault="0083778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96751" o:spid="_x0000_s2053" type="#_x0000_t75" style="position:absolute;margin-left:0;margin-top:0;width:595.25pt;height:422.25pt;z-index:-251657216;mso-position-horizontal:center;mso-position-horizontal-relative:margin;mso-position-vertical:center;mso-position-vertical-relative:margin" o:allowincell="f">
          <v:imagedata r:id="rId1" o:title="aaruu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EC" w:rsidRDefault="00994E77" w:rsidP="006D5D9A">
    <w:pPr>
      <w:pStyle w:val="Header"/>
      <w:tabs>
        <w:tab w:val="clear" w:pos="4680"/>
        <w:tab w:val="clear" w:pos="9360"/>
        <w:tab w:val="left" w:pos="1275"/>
      </w:tabs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-676275</wp:posOffset>
          </wp:positionH>
          <wp:positionV relativeFrom="page">
            <wp:posOffset>-123825</wp:posOffset>
          </wp:positionV>
          <wp:extent cx="7572375" cy="10706100"/>
          <wp:effectExtent l="1905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a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1070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778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96752" o:spid="_x0000_s2054" type="#_x0000_t75" style="position:absolute;margin-left:0;margin-top:0;width:595.25pt;height:422.25pt;z-index:-251656192;mso-position-horizontal:center;mso-position-horizontal-relative:margin;mso-position-vertical:center;mso-position-vertical-relative:margin" o:allowincell="f">
          <v:imagedata r:id="rId2" o:title="aaruu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EC" w:rsidRDefault="0083778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96750" o:spid="_x0000_s2052" type="#_x0000_t75" style="position:absolute;margin-left:0;margin-top:0;width:595.25pt;height:422.25pt;z-index:-251658240;mso-position-horizontal:center;mso-position-horizontal-relative:margin;mso-position-vertical:center;mso-position-vertical-relative:margin" o:allowincell="f">
          <v:imagedata r:id="rId1" o:title="aaruu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1135A"/>
    <w:multiLevelType w:val="hybridMultilevel"/>
    <w:tmpl w:val="13C4B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F5760"/>
    <w:multiLevelType w:val="hybridMultilevel"/>
    <w:tmpl w:val="69D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81287"/>
    <w:multiLevelType w:val="hybridMultilevel"/>
    <w:tmpl w:val="EDE86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66C31"/>
    <w:multiLevelType w:val="hybridMultilevel"/>
    <w:tmpl w:val="AE6E45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61DAC"/>
    <w:rsid w:val="000017CF"/>
    <w:rsid w:val="00060A69"/>
    <w:rsid w:val="00061DAC"/>
    <w:rsid w:val="000940EA"/>
    <w:rsid w:val="00101604"/>
    <w:rsid w:val="00103249"/>
    <w:rsid w:val="00187232"/>
    <w:rsid w:val="00272669"/>
    <w:rsid w:val="00274A86"/>
    <w:rsid w:val="00294866"/>
    <w:rsid w:val="003400FB"/>
    <w:rsid w:val="00382FDA"/>
    <w:rsid w:val="003E32BB"/>
    <w:rsid w:val="00413C01"/>
    <w:rsid w:val="005C5077"/>
    <w:rsid w:val="00621294"/>
    <w:rsid w:val="006D5D9A"/>
    <w:rsid w:val="00762BDE"/>
    <w:rsid w:val="0078297B"/>
    <w:rsid w:val="007854C5"/>
    <w:rsid w:val="0083778D"/>
    <w:rsid w:val="008E691F"/>
    <w:rsid w:val="009353AD"/>
    <w:rsid w:val="00994E77"/>
    <w:rsid w:val="009E5E13"/>
    <w:rsid w:val="009E63D0"/>
    <w:rsid w:val="009E7F83"/>
    <w:rsid w:val="009F7E7E"/>
    <w:rsid w:val="00A0480D"/>
    <w:rsid w:val="00A221E5"/>
    <w:rsid w:val="00A2417D"/>
    <w:rsid w:val="00A356E2"/>
    <w:rsid w:val="00B27136"/>
    <w:rsid w:val="00B42A91"/>
    <w:rsid w:val="00B51DEC"/>
    <w:rsid w:val="00C65D32"/>
    <w:rsid w:val="00C733A3"/>
    <w:rsid w:val="00D00C65"/>
    <w:rsid w:val="00EC7DB5"/>
    <w:rsid w:val="00F2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DEC"/>
  </w:style>
  <w:style w:type="paragraph" w:styleId="Footer">
    <w:name w:val="footer"/>
    <w:basedOn w:val="Normal"/>
    <w:link w:val="FooterChar"/>
    <w:uiPriority w:val="99"/>
    <w:unhideWhenUsed/>
    <w:rsid w:val="00B51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DEC"/>
  </w:style>
  <w:style w:type="table" w:styleId="TableGrid">
    <w:name w:val="Table Grid"/>
    <w:basedOn w:val="TableNormal"/>
    <w:uiPriority w:val="59"/>
    <w:rsid w:val="00F24E08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4E08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F24E08"/>
  </w:style>
  <w:style w:type="character" w:customStyle="1" w:styleId="apple-converted-space">
    <w:name w:val="apple-converted-space"/>
    <w:basedOn w:val="DefaultParagraphFont"/>
    <w:rsid w:val="00F24E08"/>
  </w:style>
  <w:style w:type="paragraph" w:styleId="ListParagraph">
    <w:name w:val="List Paragraph"/>
    <w:basedOn w:val="Normal"/>
    <w:uiPriority w:val="34"/>
    <w:qFormat/>
    <w:rsid w:val="00F24E0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F24E08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ank%20Agarwal\Documents\Custom%20Office%20Templates\a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B2CB8-89FE-488E-8E7A-7FA30533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a15</Template>
  <TotalTime>28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Agarwal</dc:creator>
  <cp:lastModifiedBy>santhosh b</cp:lastModifiedBy>
  <cp:revision>9</cp:revision>
  <dcterms:created xsi:type="dcterms:W3CDTF">2015-02-03T14:35:00Z</dcterms:created>
  <dcterms:modified xsi:type="dcterms:W3CDTF">2015-07-29T11:42:00Z</dcterms:modified>
</cp:coreProperties>
</file>